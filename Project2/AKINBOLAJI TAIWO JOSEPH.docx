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C8EA" w14:textId="77777777" w:rsidR="00A921FC" w:rsidRDefault="00CC6367">
      <w:pPr>
        <w:spacing w:after="0" w:line="259" w:lineRule="auto"/>
        <w:ind w:left="0" w:right="411" w:firstLine="0"/>
        <w:jc w:val="center"/>
      </w:pPr>
      <w:r>
        <w:rPr>
          <w:b/>
          <w:sz w:val="48"/>
        </w:rPr>
        <w:t>AKINBOLAJI TAIWO JOSEPH</w:t>
      </w:r>
      <w:r>
        <w:rPr>
          <w:b/>
        </w:rPr>
        <w:t xml:space="preserve"> </w:t>
      </w:r>
    </w:p>
    <w:p w14:paraId="09A78A62" w14:textId="77777777" w:rsidR="00A921FC" w:rsidRDefault="00CC6367">
      <w:pPr>
        <w:spacing w:after="0" w:line="402" w:lineRule="auto"/>
        <w:ind w:left="3106" w:right="2097" w:hanging="535"/>
      </w:pPr>
      <w:r>
        <w:rPr>
          <w:b/>
        </w:rPr>
        <w:t xml:space="preserve">Mobile: </w:t>
      </w:r>
      <w:r>
        <w:t xml:space="preserve">+2347030137551   </w:t>
      </w:r>
      <w:r>
        <w:tab/>
      </w:r>
      <w:r>
        <w:rPr>
          <w:b/>
        </w:rPr>
        <w:t xml:space="preserve">e-mail: </w:t>
      </w:r>
      <w:r>
        <w:rPr>
          <w:color w:val="0563C1"/>
          <w:u w:val="single" w:color="0563C1"/>
        </w:rPr>
        <w:t>akinbolaji.taiwo@gmail.com</w:t>
      </w:r>
      <w:r>
        <w:t xml:space="preserve"> </w:t>
      </w:r>
    </w:p>
    <w:p w14:paraId="7B748F1D" w14:textId="77777777" w:rsidR="00A921FC" w:rsidRDefault="00CC6367">
      <w:pPr>
        <w:spacing w:after="160" w:line="259" w:lineRule="auto"/>
        <w:ind w:left="0" w:right="357" w:firstLine="0"/>
        <w:jc w:val="center"/>
      </w:pPr>
      <w:r>
        <w:t xml:space="preserve"> </w:t>
      </w:r>
    </w:p>
    <w:p w14:paraId="41A3509C" w14:textId="77777777" w:rsidR="00A921FC" w:rsidRDefault="00CC6367">
      <w:pPr>
        <w:pStyle w:val="Heading1"/>
        <w:ind w:left="-5"/>
      </w:pPr>
      <w:r>
        <w:t xml:space="preserve">      WORK EXPERIENCE </w:t>
      </w:r>
    </w:p>
    <w:p w14:paraId="495E31F8" w14:textId="0BF28D5E" w:rsidR="00CC6367" w:rsidRDefault="00CC6367">
      <w:pPr>
        <w:spacing w:before="238" w:after="17" w:line="265" w:lineRule="auto"/>
        <w:ind w:left="941" w:right="679" w:hanging="490"/>
      </w:pPr>
      <w:r>
        <w:rPr>
          <w:b/>
        </w:rPr>
        <w:t xml:space="preserve"> </w:t>
      </w:r>
      <w:r>
        <w:rPr>
          <w:b/>
        </w:rPr>
        <w:t xml:space="preserve">Devops Engineer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</w:t>
      </w:r>
      <w:r>
        <w:rPr>
          <w:b/>
        </w:rPr>
        <w:t xml:space="preserve">                                           </w:t>
      </w:r>
      <w:r>
        <w:rPr>
          <w:b/>
        </w:rPr>
        <w:t xml:space="preserve">      </w:t>
      </w:r>
      <w:r>
        <w:t>Sept</w:t>
      </w:r>
      <w:r>
        <w:t xml:space="preserve"> 2021 </w:t>
      </w:r>
      <w:r>
        <w:t>–</w:t>
      </w:r>
      <w:r>
        <w:t xml:space="preserve"> Till</w:t>
      </w:r>
      <w:r>
        <w:t xml:space="preserve"> Date</w:t>
      </w:r>
    </w:p>
    <w:p w14:paraId="31583AED" w14:textId="1ED4FCA4" w:rsidR="00A921FC" w:rsidRDefault="00CC6367">
      <w:pPr>
        <w:spacing w:before="238" w:after="17" w:line="265" w:lineRule="auto"/>
        <w:ind w:left="941" w:right="679" w:hanging="490"/>
      </w:pPr>
      <w:r>
        <w:rPr>
          <w:b/>
        </w:rPr>
        <w:t xml:space="preserve">  </w:t>
      </w:r>
      <w:r>
        <w:rPr>
          <w:i/>
        </w:rPr>
        <w:t xml:space="preserve">TTC </w:t>
      </w:r>
      <w:r>
        <w:rPr>
          <w:i/>
        </w:rPr>
        <w:t xml:space="preserve">Mobile World, Frisco, Texas USA </w:t>
      </w:r>
    </w:p>
    <w:p w14:paraId="20D9702A" w14:textId="77777777" w:rsidR="00A921FC" w:rsidRDefault="00CC6367">
      <w:pPr>
        <w:numPr>
          <w:ilvl w:val="0"/>
          <w:numId w:val="1"/>
        </w:numPr>
        <w:ind w:hanging="360"/>
      </w:pPr>
      <w:r>
        <w:t xml:space="preserve">Worked with Amazon IAM console to create custom users and groups. </w:t>
      </w:r>
    </w:p>
    <w:p w14:paraId="50B0BB78" w14:textId="77777777" w:rsidR="00A921FC" w:rsidRDefault="00CC6367">
      <w:pPr>
        <w:numPr>
          <w:ilvl w:val="0"/>
          <w:numId w:val="1"/>
        </w:numPr>
        <w:ind w:hanging="360"/>
      </w:pPr>
      <w:r>
        <w:t>Worked on configuring security groups, setting up Elastic IP's and auto-scaling</w:t>
      </w:r>
      <w:r>
        <w:t xml:space="preserve"> Configuration. </w:t>
      </w:r>
    </w:p>
    <w:p w14:paraId="2714DDFC" w14:textId="77777777" w:rsidR="00A921FC" w:rsidRDefault="00CC6367">
      <w:pPr>
        <w:numPr>
          <w:ilvl w:val="0"/>
          <w:numId w:val="1"/>
        </w:numPr>
        <w:ind w:hanging="360"/>
      </w:pPr>
      <w:r>
        <w:t xml:space="preserve">Managed GitHub repositories and permissions, including branching and tagging. </w:t>
      </w:r>
    </w:p>
    <w:p w14:paraId="6694DBE5" w14:textId="77777777" w:rsidR="00A921FC" w:rsidRDefault="00CC6367">
      <w:pPr>
        <w:numPr>
          <w:ilvl w:val="0"/>
          <w:numId w:val="1"/>
        </w:numPr>
        <w:ind w:hanging="360"/>
      </w:pPr>
      <w:r>
        <w:t xml:space="preserve">Designing &amp; Building Web Environments on AWS, services like VPC, EC2, ELB, S3 &amp; Route53. </w:t>
      </w:r>
    </w:p>
    <w:p w14:paraId="77C4C7BD" w14:textId="77777777" w:rsidR="00E75079" w:rsidRDefault="00CC6367">
      <w:pPr>
        <w:numPr>
          <w:ilvl w:val="0"/>
          <w:numId w:val="1"/>
        </w:numPr>
        <w:spacing w:after="37"/>
        <w:ind w:hanging="360"/>
      </w:pPr>
      <w:r>
        <w:t>Designed and managed public/private cloud infrastructures on AWS using</w:t>
      </w:r>
      <w:r>
        <w:t xml:space="preserve"> VPC, EC2, S3, CloudFront, Elastic File System, RDS, Direct Connect, PostgreSQL, MySQL, Route53, CloudWatch, CloudTrail, Cloud Formation.</w:t>
      </w:r>
    </w:p>
    <w:p w14:paraId="532F9EE9" w14:textId="77777777" w:rsidR="00A921FC" w:rsidRDefault="00CC6367" w:rsidP="00E75079">
      <w:pPr>
        <w:numPr>
          <w:ilvl w:val="0"/>
          <w:numId w:val="1"/>
        </w:numPr>
        <w:spacing w:after="37"/>
        <w:ind w:hanging="360"/>
      </w:pPr>
      <w:r>
        <w:t xml:space="preserve"> Managed and </w:t>
      </w:r>
      <w:r>
        <w:t xml:space="preserve">Scale-up EC2 instances on AWS platform using Autoscaling and ALB </w:t>
      </w:r>
    </w:p>
    <w:p w14:paraId="64F03738" w14:textId="77777777" w:rsidR="00A921FC" w:rsidRDefault="00CC6367">
      <w:pPr>
        <w:numPr>
          <w:ilvl w:val="0"/>
          <w:numId w:val="1"/>
        </w:numPr>
        <w:ind w:hanging="360"/>
      </w:pPr>
      <w:r>
        <w:t xml:space="preserve">Deployed application to Tomcat Application Server and static contents to Apache web servers. </w:t>
      </w:r>
    </w:p>
    <w:p w14:paraId="6E8352BB" w14:textId="77777777" w:rsidR="00A921FC" w:rsidRDefault="00CC6367">
      <w:pPr>
        <w:numPr>
          <w:ilvl w:val="0"/>
          <w:numId w:val="1"/>
        </w:numPr>
        <w:ind w:hanging="360"/>
      </w:pPr>
      <w:r>
        <w:t xml:space="preserve">Integrated Webhook on GitHub </w:t>
      </w:r>
      <w:r>
        <w:t xml:space="preserve">to trigger automated build and feedback on Jenkins </w:t>
      </w:r>
    </w:p>
    <w:p w14:paraId="3F09C5A5" w14:textId="2598C9C9" w:rsidR="00A921FC" w:rsidRDefault="00CC6367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D9C333" wp14:editId="4F7DBBC1">
                <wp:simplePos x="0" y="0"/>
                <wp:positionH relativeFrom="page">
                  <wp:posOffset>0</wp:posOffset>
                </wp:positionH>
                <wp:positionV relativeFrom="page">
                  <wp:posOffset>1912620</wp:posOffset>
                </wp:positionV>
                <wp:extent cx="7164070" cy="63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6350"/>
                          <a:chOff x="0" y="0"/>
                          <a:chExt cx="7164070" cy="6096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7164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070" h="9144">
                                <a:moveTo>
                                  <a:pt x="0" y="0"/>
                                </a:moveTo>
                                <a:lnTo>
                                  <a:pt x="7164070" y="0"/>
                                </a:lnTo>
                                <a:lnTo>
                                  <a:pt x="7164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9D03A" id="Group 3" o:spid="_x0000_s1026" style="position:absolute;margin-left:0;margin-top:150.6pt;width:564.1pt;height:.5pt;z-index:251658240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">
                <v:shape id="Shape 4091" o:spid="_x0000_s1027" style="position:absolute;width:71640;height:91;visibility:visible;mso-wrap-style:square;v-text-anchor:top" coordsize="71640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" path="m,l7164070,r,9144l,9144,,e" fillcolor="black" stroked="f" strokeweight="0">
                  <v:stroke miterlimit="83231f" joinstyle="miter"/>
                  <v:path arrowok="t" textboxrect="0,0,7164070,9144"/>
                </v:shape>
                <w10:wrap type="topAndBottom" anchorx="page" anchory="page"/>
              </v:group>
            </w:pict>
          </mc:Fallback>
        </mc:AlternateContent>
      </w:r>
      <w:r>
        <w:t xml:space="preserve">Set up CI/CD pipeline for microservices and integrated tools like SonarQube, Docker, and Tomcat </w:t>
      </w:r>
    </w:p>
    <w:p w14:paraId="74F03290" w14:textId="77777777" w:rsidR="00A921FC" w:rsidRDefault="00CC6367">
      <w:pPr>
        <w:numPr>
          <w:ilvl w:val="0"/>
          <w:numId w:val="1"/>
        </w:numPr>
        <w:ind w:hanging="360"/>
      </w:pPr>
      <w:r>
        <w:t xml:space="preserve">Automate deployment to staging environment before manually deploying to production </w:t>
      </w:r>
    </w:p>
    <w:p w14:paraId="3DD0C688" w14:textId="77777777" w:rsidR="00A921FC" w:rsidRDefault="00CC6367">
      <w:pPr>
        <w:numPr>
          <w:ilvl w:val="0"/>
          <w:numId w:val="1"/>
        </w:numPr>
        <w:ind w:hanging="360"/>
      </w:pPr>
      <w:r>
        <w:t>Create and maintain fu</w:t>
      </w:r>
      <w:r>
        <w:t xml:space="preserve">lly automated Jenkins CI/CD pipelines for code deployment </w:t>
      </w:r>
    </w:p>
    <w:p w14:paraId="0D5D31F1" w14:textId="77777777" w:rsidR="00A921FC" w:rsidRDefault="00CC6367">
      <w:pPr>
        <w:numPr>
          <w:ilvl w:val="0"/>
          <w:numId w:val="1"/>
        </w:numPr>
        <w:spacing w:after="37"/>
        <w:ind w:hanging="360"/>
      </w:pPr>
      <w:r>
        <w:t xml:space="preserve">Setup Life Cycle Policies for creation of new snapshots, deletion of old snapshots in S3 using S3 CLI tools and backing data from S3 to Glacier and Deep Glacier. </w:t>
      </w:r>
    </w:p>
    <w:p w14:paraId="4B51988E" w14:textId="77777777" w:rsidR="00A921FC" w:rsidRDefault="00CC6367">
      <w:pPr>
        <w:numPr>
          <w:ilvl w:val="0"/>
          <w:numId w:val="1"/>
        </w:numPr>
        <w:spacing w:after="37"/>
        <w:ind w:hanging="360"/>
      </w:pPr>
      <w:r>
        <w:t>Built and deployed Docker containe</w:t>
      </w:r>
      <w:r>
        <w:t xml:space="preserve">rs to break up monolithic apps into microservices, improving developer workflow, increasing scalability, and optimizing speed. </w:t>
      </w:r>
    </w:p>
    <w:p w14:paraId="14566DA9" w14:textId="77777777" w:rsidR="00A921FC" w:rsidRDefault="00CC6367">
      <w:pPr>
        <w:numPr>
          <w:ilvl w:val="0"/>
          <w:numId w:val="1"/>
        </w:numPr>
        <w:spacing w:after="37"/>
        <w:ind w:hanging="360"/>
      </w:pPr>
      <w:r>
        <w:t>Worked with Software Engineers to deploy, automate build and release management process including monitoring changes between rel</w:t>
      </w:r>
      <w:r>
        <w:t xml:space="preserve">eases. </w:t>
      </w:r>
    </w:p>
    <w:p w14:paraId="52B9995A" w14:textId="77777777" w:rsidR="00A921FC" w:rsidRDefault="00A921FC">
      <w:pPr>
        <w:spacing w:after="26" w:line="259" w:lineRule="auto"/>
        <w:ind w:left="0" w:firstLine="0"/>
      </w:pPr>
    </w:p>
    <w:p w14:paraId="353CEAF0" w14:textId="77777777" w:rsidR="00A921FC" w:rsidRDefault="00CC6367">
      <w:pPr>
        <w:pStyle w:val="Heading1"/>
        <w:tabs>
          <w:tab w:val="center" w:pos="1021"/>
          <w:tab w:val="center" w:pos="6375"/>
        </w:tabs>
        <w:spacing w:after="11"/>
        <w:ind w:left="0" w:firstLine="0"/>
      </w:pPr>
      <w:r>
        <w:rPr>
          <w:b w:val="0"/>
        </w:rPr>
        <w:tab/>
      </w:r>
      <w:r>
        <w:t>Cloud Architect</w:t>
      </w:r>
      <w:r>
        <w:t xml:space="preserve">     </w:t>
      </w:r>
      <w:r>
        <w:tab/>
        <w:t xml:space="preserve">                                                                                                                                    </w:t>
      </w:r>
      <w:r>
        <w:rPr>
          <w:b w:val="0"/>
        </w:rPr>
        <w:t xml:space="preserve">Jun 2019 – Nov 2020 </w:t>
      </w:r>
    </w:p>
    <w:p w14:paraId="7D0DB979" w14:textId="77777777" w:rsidR="00A921FC" w:rsidRDefault="00D87A98">
      <w:pPr>
        <w:spacing w:after="17" w:line="265" w:lineRule="auto"/>
        <w:ind w:left="550"/>
      </w:pPr>
      <w:r>
        <w:rPr>
          <w:i/>
        </w:rPr>
        <w:t>SilverEdge Integrated Technology</w:t>
      </w:r>
      <w:r w:rsidR="00CC6367">
        <w:rPr>
          <w:i/>
        </w:rPr>
        <w:t xml:space="preserve"> </w:t>
      </w:r>
    </w:p>
    <w:p w14:paraId="12915151" w14:textId="77777777" w:rsidR="00A921FC" w:rsidRDefault="00CC6367">
      <w:pPr>
        <w:numPr>
          <w:ilvl w:val="0"/>
          <w:numId w:val="2"/>
        </w:numPr>
        <w:ind w:hanging="360"/>
      </w:pPr>
      <w:r>
        <w:t xml:space="preserve">Ensured High availability on all running servers </w:t>
      </w:r>
    </w:p>
    <w:p w14:paraId="6BE95BBA" w14:textId="77777777" w:rsidR="00A921FC" w:rsidRDefault="00CC6367">
      <w:pPr>
        <w:numPr>
          <w:ilvl w:val="0"/>
          <w:numId w:val="2"/>
        </w:numPr>
        <w:ind w:hanging="360"/>
      </w:pPr>
      <w:r>
        <w:t>Worked with AWS services like; Dy</w:t>
      </w:r>
      <w:r>
        <w:t xml:space="preserve">namoDB, Autoscaling, Load balancing, S3, VPC, IAM roles and policies, and others. </w:t>
      </w:r>
    </w:p>
    <w:p w14:paraId="7270DD76" w14:textId="77777777" w:rsidR="00A921FC" w:rsidRDefault="00CC6367">
      <w:pPr>
        <w:numPr>
          <w:ilvl w:val="0"/>
          <w:numId w:val="2"/>
        </w:numPr>
        <w:ind w:hanging="360"/>
      </w:pPr>
      <w:r>
        <w:t xml:space="preserve">Troubleshooting, maintaining and continuously improving application infrastructure. </w:t>
      </w:r>
    </w:p>
    <w:p w14:paraId="6EECF179" w14:textId="77777777" w:rsidR="00A921FC" w:rsidRDefault="00CC6367">
      <w:pPr>
        <w:numPr>
          <w:ilvl w:val="0"/>
          <w:numId w:val="2"/>
        </w:numPr>
        <w:ind w:hanging="360"/>
      </w:pPr>
      <w:r>
        <w:t xml:space="preserve">Using cloud watch to monitor infrastructure and provide root cause analysis </w:t>
      </w:r>
    </w:p>
    <w:p w14:paraId="12F8A7AB" w14:textId="77777777" w:rsidR="00A921FC" w:rsidRDefault="00CC6367">
      <w:pPr>
        <w:numPr>
          <w:ilvl w:val="0"/>
          <w:numId w:val="2"/>
        </w:numPr>
        <w:ind w:hanging="360"/>
      </w:pPr>
      <w:r>
        <w:t>Used Blue/G</w:t>
      </w:r>
      <w:r>
        <w:t xml:space="preserve">reen deployment in AWS elastic Beam-stalk for fast code deployment on the Server. </w:t>
      </w:r>
    </w:p>
    <w:p w14:paraId="68451692" w14:textId="77777777" w:rsidR="00A921FC" w:rsidRDefault="00CC6367">
      <w:pPr>
        <w:numPr>
          <w:ilvl w:val="0"/>
          <w:numId w:val="2"/>
        </w:numPr>
        <w:ind w:hanging="360"/>
      </w:pPr>
      <w:r>
        <w:t xml:space="preserve">Architected and implemented cloud solution for data migration from On-Premise Infrastructure </w:t>
      </w:r>
    </w:p>
    <w:p w14:paraId="3D7FDBDF" w14:textId="77777777" w:rsidR="00A921FC" w:rsidRDefault="00CC6367">
      <w:pPr>
        <w:numPr>
          <w:ilvl w:val="0"/>
          <w:numId w:val="2"/>
        </w:numPr>
        <w:ind w:hanging="360"/>
      </w:pPr>
      <w:r>
        <w:t>Provided expert level design and engineering support towards the successful del</w:t>
      </w:r>
      <w:r>
        <w:t xml:space="preserve">ivery of IT cloud project portfolio </w:t>
      </w:r>
    </w:p>
    <w:p w14:paraId="6D22C503" w14:textId="77777777" w:rsidR="00A921FC" w:rsidRDefault="00CC6367">
      <w:pPr>
        <w:numPr>
          <w:ilvl w:val="0"/>
          <w:numId w:val="2"/>
        </w:numPr>
        <w:ind w:hanging="360"/>
      </w:pPr>
      <w:r>
        <w:t xml:space="preserve">Ensuring proper documentation of system architecture and deployment. </w:t>
      </w:r>
    </w:p>
    <w:p w14:paraId="69ECFD79" w14:textId="77777777" w:rsidR="00A921FC" w:rsidRDefault="00CC6367">
      <w:pPr>
        <w:numPr>
          <w:ilvl w:val="0"/>
          <w:numId w:val="2"/>
        </w:numPr>
        <w:ind w:hanging="360"/>
      </w:pPr>
      <w:r>
        <w:t xml:space="preserve">Installed, configured and maintaining web services with Apache, Nginx, PHP-fpm, WordPress etc. </w:t>
      </w:r>
    </w:p>
    <w:p w14:paraId="43C4EEB0" w14:textId="77777777" w:rsidR="00A921FC" w:rsidRDefault="00CC6367">
      <w:pPr>
        <w:numPr>
          <w:ilvl w:val="0"/>
          <w:numId w:val="2"/>
        </w:numPr>
        <w:ind w:hanging="360"/>
      </w:pPr>
      <w:r>
        <w:t xml:space="preserve">Used MySQL, to perform basic database administration. </w:t>
      </w:r>
    </w:p>
    <w:p w14:paraId="7505A6B5" w14:textId="73261641" w:rsidR="00A921FC" w:rsidRDefault="00CC6367" w:rsidP="00D87A98">
      <w:pPr>
        <w:numPr>
          <w:ilvl w:val="0"/>
          <w:numId w:val="2"/>
        </w:numPr>
        <w:spacing w:after="168"/>
        <w:ind w:hanging="360"/>
      </w:pPr>
      <w:r>
        <w:t xml:space="preserve">Integrated maven with GIT to manage and deploy project relates tags </w:t>
      </w:r>
      <w:r>
        <w:t xml:space="preserve"> </w:t>
      </w:r>
    </w:p>
    <w:p w14:paraId="1730A3EB" w14:textId="77777777" w:rsidR="00CC6367" w:rsidRDefault="00CC6367" w:rsidP="00CC6367">
      <w:pPr>
        <w:spacing w:after="168"/>
      </w:pPr>
    </w:p>
    <w:p w14:paraId="74D9669C" w14:textId="77777777" w:rsidR="00A921FC" w:rsidRDefault="00CC6367">
      <w:pPr>
        <w:spacing w:after="26" w:line="259" w:lineRule="auto"/>
        <w:ind w:left="0" w:firstLine="0"/>
      </w:pPr>
      <w:r>
        <w:t xml:space="preserve"> </w:t>
      </w:r>
    </w:p>
    <w:p w14:paraId="53426E6C" w14:textId="77777777" w:rsidR="00A921FC" w:rsidRDefault="00CC6367">
      <w:pPr>
        <w:pStyle w:val="Heading1"/>
        <w:tabs>
          <w:tab w:val="center" w:pos="2196"/>
          <w:tab w:val="center" w:pos="4321"/>
          <w:tab w:val="center" w:pos="5041"/>
          <w:tab w:val="center" w:pos="5761"/>
          <w:tab w:val="center" w:pos="6481"/>
          <w:tab w:val="center" w:pos="7201"/>
          <w:tab w:val="center" w:pos="9523"/>
        </w:tabs>
        <w:spacing w:after="0"/>
        <w:ind w:left="0" w:firstLine="0"/>
      </w:pPr>
      <w:r>
        <w:rPr>
          <w:b w:val="0"/>
        </w:rPr>
        <w:lastRenderedPageBreak/>
        <w:tab/>
      </w:r>
      <w:r>
        <w:rPr>
          <w:b w:val="0"/>
        </w:rPr>
        <w:t xml:space="preserve"> </w:t>
      </w:r>
      <w:r>
        <w:t>WordPress We</w:t>
      </w:r>
      <w:r>
        <w:t xml:space="preserve">b Designer/ Web Developer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</w:t>
      </w:r>
      <w:r>
        <w:rPr>
          <w:b w:val="0"/>
        </w:rPr>
        <w:t>July 201</w:t>
      </w:r>
      <w:r w:rsidR="00D87A98">
        <w:rPr>
          <w:b w:val="0"/>
        </w:rPr>
        <w:t>7</w:t>
      </w:r>
      <w:r>
        <w:rPr>
          <w:b w:val="0"/>
        </w:rPr>
        <w:t xml:space="preserve"> – April 2018 </w:t>
      </w:r>
    </w:p>
    <w:p w14:paraId="369319E6" w14:textId="77777777" w:rsidR="00A921FC" w:rsidRDefault="00CC6367">
      <w:pPr>
        <w:spacing w:after="199" w:line="265" w:lineRule="auto"/>
        <w:ind w:left="10"/>
      </w:pPr>
      <w:r>
        <w:rPr>
          <w:i/>
        </w:rPr>
        <w:t xml:space="preserve">            Fiverr.com (Freelance) </w:t>
      </w:r>
    </w:p>
    <w:p w14:paraId="44555F47" w14:textId="77777777" w:rsidR="00A921FC" w:rsidRDefault="00CC6367">
      <w:pPr>
        <w:numPr>
          <w:ilvl w:val="0"/>
          <w:numId w:val="4"/>
        </w:numPr>
        <w:ind w:hanging="360"/>
      </w:pPr>
      <w:r>
        <w:t xml:space="preserve">Designing and implementing new features and functionality. Establishing </w:t>
      </w:r>
      <w:r>
        <w:t>and guiding the website’s architecture</w:t>
      </w:r>
      <w:r>
        <w:t xml:space="preserve"> </w:t>
      </w:r>
    </w:p>
    <w:p w14:paraId="1A34EEA7" w14:textId="77777777" w:rsidR="00A921FC" w:rsidRDefault="00CC6367">
      <w:pPr>
        <w:numPr>
          <w:ilvl w:val="0"/>
          <w:numId w:val="4"/>
        </w:numPr>
        <w:spacing w:after="35"/>
        <w:ind w:hanging="360"/>
      </w:pPr>
      <w:r>
        <w:t>Ensuring high-performance and availability, and managing all technical aspects of the CMS. Working with debugging tools like Firebug, Chrome ins</w:t>
      </w:r>
      <w:r>
        <w:t xml:space="preserve">pector </w:t>
      </w:r>
    </w:p>
    <w:p w14:paraId="7BB4378F" w14:textId="77777777" w:rsidR="00A921FC" w:rsidRDefault="00CC6367">
      <w:pPr>
        <w:numPr>
          <w:ilvl w:val="0"/>
          <w:numId w:val="4"/>
        </w:numPr>
        <w:spacing w:after="37"/>
        <w:ind w:hanging="360"/>
      </w:pPr>
      <w:r>
        <w:t xml:space="preserve">Formulated effective, responsive design and turning it into a working theme and plugins.CSS changes and their ramifications to ensure consistent style across platforms and browsers </w:t>
      </w:r>
    </w:p>
    <w:p w14:paraId="4BC4604F" w14:textId="77777777" w:rsidR="00A921FC" w:rsidRDefault="00CC6367">
      <w:pPr>
        <w:numPr>
          <w:ilvl w:val="0"/>
          <w:numId w:val="4"/>
        </w:numPr>
        <w:spacing w:after="37"/>
        <w:ind w:hanging="360"/>
      </w:pPr>
      <w:r>
        <w:t xml:space="preserve">API integrations like hotels, flights, cars, Zapier, Twilio, etc. </w:t>
      </w:r>
      <w:r>
        <w:t xml:space="preserve">Configuration of web hosting, DNS NameServers, SSL certificates etc </w:t>
      </w:r>
    </w:p>
    <w:p w14:paraId="47AF9E2D" w14:textId="3403CD9A" w:rsidR="00A921FC" w:rsidRDefault="00CC6367">
      <w:pPr>
        <w:numPr>
          <w:ilvl w:val="0"/>
          <w:numId w:val="4"/>
        </w:numPr>
        <w:spacing w:after="37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225C55" wp14:editId="39455612">
                <wp:simplePos x="0" y="0"/>
                <wp:positionH relativeFrom="page">
                  <wp:posOffset>0</wp:posOffset>
                </wp:positionH>
                <wp:positionV relativeFrom="page">
                  <wp:posOffset>5334635</wp:posOffset>
                </wp:positionV>
                <wp:extent cx="716407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6350"/>
                          <a:chOff x="0" y="0"/>
                          <a:chExt cx="7164070" cy="6096"/>
                        </a:xfrm>
                      </wpg:grpSpPr>
                      <wps:wsp>
                        <wps:cNvPr id="4093" name="Shape 4093"/>
                        <wps:cNvSpPr/>
                        <wps:spPr>
                          <a:xfrm>
                            <a:off x="0" y="0"/>
                            <a:ext cx="7164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070" h="9144">
                                <a:moveTo>
                                  <a:pt x="0" y="0"/>
                                </a:moveTo>
                                <a:lnTo>
                                  <a:pt x="7164070" y="0"/>
                                </a:lnTo>
                                <a:lnTo>
                                  <a:pt x="7164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313D" id="Group 2" o:spid="_x0000_s1026" style="position:absolute;margin-left:0;margin-top:420.05pt;width:564.1pt;height:.5pt;z-index:251659264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">
                <v:shape id="Shape 4093" o:spid="_x0000_s1027" style="position:absolute;width:71640;height:91;visibility:visible;mso-wrap-style:square;v-text-anchor:top" coordsize="71640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" path="m,l7164070,r,9144l,9144,,e" fillcolor="black" stroked="f" strokeweight="0">
                  <v:stroke miterlimit="83231f" joinstyle="miter"/>
                  <v:path arrowok="t" textboxrect="0,0,7164070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3D1CCB" wp14:editId="62E25C9E">
                <wp:simplePos x="0" y="0"/>
                <wp:positionH relativeFrom="page">
                  <wp:posOffset>0</wp:posOffset>
                </wp:positionH>
                <wp:positionV relativeFrom="page">
                  <wp:posOffset>6578600</wp:posOffset>
                </wp:positionV>
                <wp:extent cx="7164070" cy="63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6350"/>
                          <a:chOff x="0" y="0"/>
                          <a:chExt cx="7164070" cy="6096"/>
                        </a:xfrm>
                      </wpg:grpSpPr>
                      <wps:wsp>
                        <wps:cNvPr id="4095" name="Shape 4095"/>
                        <wps:cNvSpPr/>
                        <wps:spPr>
                          <a:xfrm>
                            <a:off x="0" y="0"/>
                            <a:ext cx="7164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070" h="9144">
                                <a:moveTo>
                                  <a:pt x="0" y="0"/>
                                </a:moveTo>
                                <a:lnTo>
                                  <a:pt x="7164070" y="0"/>
                                </a:lnTo>
                                <a:lnTo>
                                  <a:pt x="7164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92416" id="Group 1" o:spid="_x0000_s1026" style="position:absolute;margin-left:0;margin-top:518pt;width:564.1pt;height:.5pt;z-index:251660288;mso-position-horizontal-relative:page;mso-position-vertical-relative:page" coordsize="716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">
                <v:shape id="Shape 4095" o:spid="_x0000_s1027" style="position:absolute;width:71640;height:91;visibility:visible;mso-wrap-style:square;v-text-anchor:top" coordsize="71640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" path="m,l7164070,r,9144l,9144,,e" fillcolor="black" stroked="f" strokeweight="0">
                  <v:stroke miterlimit="83231f" joinstyle="miter"/>
                  <v:path arrowok="t" textboxrect="0,0,7164070,9144"/>
                </v:shape>
                <w10:wrap type="topAndBottom" anchorx="page" anchory="page"/>
              </v:group>
            </w:pict>
          </mc:Fallback>
        </mc:AlternateContent>
      </w:r>
      <w:r>
        <w:t xml:space="preserve">Proposed technical feasibility solutions for new functional designs and suggested options for performance improvement of technical objects. </w:t>
      </w:r>
    </w:p>
    <w:p w14:paraId="3753F845" w14:textId="77777777" w:rsidR="00A921FC" w:rsidRDefault="00CC6367">
      <w:pPr>
        <w:numPr>
          <w:ilvl w:val="0"/>
          <w:numId w:val="4"/>
        </w:numPr>
        <w:spacing w:after="119"/>
        <w:ind w:hanging="360"/>
      </w:pPr>
      <w:r>
        <w:t>Delivered performance-</w:t>
      </w:r>
      <w:r>
        <w:t xml:space="preserve">driven and user-centric websites that met all business requirements. </w:t>
      </w:r>
    </w:p>
    <w:p w14:paraId="2B683354" w14:textId="77777777" w:rsidR="00A921FC" w:rsidRDefault="00CC6367">
      <w:pPr>
        <w:pStyle w:val="Heading1"/>
        <w:ind w:left="-5"/>
      </w:pPr>
      <w:r>
        <w:t xml:space="preserve">     EDUCATION </w:t>
      </w:r>
    </w:p>
    <w:p w14:paraId="5785E333" w14:textId="77777777" w:rsidR="00A921FC" w:rsidRDefault="00CC6367">
      <w:pPr>
        <w:spacing w:before="204" w:after="164" w:line="265" w:lineRule="auto"/>
        <w:ind w:left="796" w:hanging="451"/>
      </w:pPr>
      <w:r>
        <w:rPr>
          <w:b/>
        </w:rPr>
        <w:t xml:space="preserve">Bachelor of Science, Civil Engineering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t xml:space="preserve">Jan. 2010 </w:t>
      </w:r>
      <w:r>
        <w:t>–</w:t>
      </w:r>
      <w:r>
        <w:t xml:space="preserve"> Mar. 2015</w:t>
      </w:r>
      <w:r>
        <w:rPr>
          <w:b/>
        </w:rPr>
        <w:t xml:space="preserve"> </w:t>
      </w:r>
      <w:r>
        <w:rPr>
          <w:i/>
        </w:rPr>
        <w:t xml:space="preserve">University of Ibadan, Ibadan, Oyo State, Nigeria </w:t>
      </w:r>
      <w:r>
        <w:rPr>
          <w:i/>
        </w:rPr>
        <w:tab/>
        <w:t xml:space="preserve"> </w:t>
      </w:r>
    </w:p>
    <w:p w14:paraId="4669F285" w14:textId="77777777" w:rsidR="00A921FC" w:rsidRDefault="00CC6367">
      <w:pPr>
        <w:spacing w:after="150" w:line="265" w:lineRule="auto"/>
        <w:ind w:left="796" w:hanging="451"/>
      </w:pPr>
      <w:r>
        <w:rPr>
          <w:b/>
        </w:rPr>
        <w:t>West African Senior School Certif</w:t>
      </w:r>
      <w:r>
        <w:rPr>
          <w:b/>
        </w:rPr>
        <w:t xml:space="preserve">icate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      </w:t>
      </w:r>
      <w:r>
        <w:t xml:space="preserve">Sept. 2001 </w:t>
      </w:r>
      <w:r>
        <w:t>–</w:t>
      </w:r>
      <w:r>
        <w:t xml:space="preserve"> July 2006</w:t>
      </w:r>
      <w:r>
        <w:rPr>
          <w:b/>
        </w:rPr>
        <w:t xml:space="preserve"> </w:t>
      </w:r>
      <w:r>
        <w:rPr>
          <w:i/>
        </w:rPr>
        <w:t>Science</w:t>
      </w:r>
      <w:r>
        <w:t xml:space="preserve"> </w:t>
      </w:r>
      <w:r>
        <w:rPr>
          <w:i/>
        </w:rPr>
        <w:t xml:space="preserve">Kadrex International College, Okene, Kogi State, Nigeria  </w:t>
      </w:r>
      <w:r>
        <w:rPr>
          <w:i/>
        </w:rPr>
        <w:tab/>
        <w:t xml:space="preserve"> </w:t>
      </w:r>
    </w:p>
    <w:p w14:paraId="6989ADBC" w14:textId="77777777" w:rsidR="00A921FC" w:rsidRDefault="00CC6367">
      <w:pPr>
        <w:spacing w:after="42" w:line="259" w:lineRule="auto"/>
        <w:ind w:left="-5"/>
      </w:pPr>
      <w:r>
        <w:rPr>
          <w:b/>
        </w:rPr>
        <w:t xml:space="preserve">       SKILLS   </w:t>
      </w:r>
    </w:p>
    <w:p w14:paraId="61DAE1D5" w14:textId="77777777" w:rsidR="00A921FC" w:rsidRDefault="00CC6367">
      <w:pPr>
        <w:pStyle w:val="Heading1"/>
        <w:spacing w:before="204" w:after="206"/>
        <w:ind w:left="-5"/>
      </w:pPr>
      <w:r>
        <w:rPr>
          <w:b w:val="0"/>
        </w:rPr>
        <w:t xml:space="preserve">               </w:t>
      </w:r>
      <w:r>
        <w:t xml:space="preserve">Soft Skills </w:t>
      </w:r>
    </w:p>
    <w:p w14:paraId="25168EBC" w14:textId="77777777" w:rsidR="00A921FC" w:rsidRDefault="00CC6367">
      <w:pPr>
        <w:numPr>
          <w:ilvl w:val="0"/>
          <w:numId w:val="5"/>
        </w:numPr>
        <w:ind w:hanging="269"/>
      </w:pPr>
      <w:r>
        <w:t>The ability to work independently and i</w:t>
      </w:r>
      <w:r>
        <w:t xml:space="preserve">n mixed teams </w:t>
      </w:r>
    </w:p>
    <w:p w14:paraId="6D6E7A6A" w14:textId="77777777" w:rsidR="00A921FC" w:rsidRDefault="00CC6367">
      <w:pPr>
        <w:numPr>
          <w:ilvl w:val="0"/>
          <w:numId w:val="5"/>
        </w:numPr>
        <w:ind w:hanging="269"/>
      </w:pPr>
      <w:r>
        <w:t xml:space="preserve">Excellent written and spoken communication skills </w:t>
      </w:r>
    </w:p>
    <w:p w14:paraId="425B3695" w14:textId="77777777" w:rsidR="00A921FC" w:rsidRDefault="00CC6367">
      <w:pPr>
        <w:numPr>
          <w:ilvl w:val="0"/>
          <w:numId w:val="5"/>
        </w:numPr>
        <w:ind w:hanging="269"/>
      </w:pPr>
      <w:r>
        <w:t xml:space="preserve">Excellent ability to multi-task and meet deadlines </w:t>
      </w:r>
    </w:p>
    <w:p w14:paraId="4049D88E" w14:textId="77777777" w:rsidR="00A921FC" w:rsidRDefault="00CC6367">
      <w:pPr>
        <w:numPr>
          <w:ilvl w:val="0"/>
          <w:numId w:val="5"/>
        </w:numPr>
        <w:ind w:hanging="269"/>
      </w:pPr>
      <w:r>
        <w:t xml:space="preserve">Innovative and logical approach to problem-solving abilities </w:t>
      </w:r>
    </w:p>
    <w:p w14:paraId="6C05A509" w14:textId="77777777" w:rsidR="00A921FC" w:rsidRDefault="00CC6367">
      <w:pPr>
        <w:numPr>
          <w:ilvl w:val="0"/>
          <w:numId w:val="5"/>
        </w:numPr>
        <w:spacing w:after="141"/>
        <w:ind w:hanging="269"/>
      </w:pPr>
      <w:r>
        <w:t xml:space="preserve">Experience of development methodologies (Agile methodology) </w:t>
      </w:r>
    </w:p>
    <w:p w14:paraId="2F99483A" w14:textId="77777777" w:rsidR="00A921FC" w:rsidRDefault="00CC6367">
      <w:pPr>
        <w:pStyle w:val="Heading1"/>
        <w:spacing w:after="206"/>
        <w:ind w:left="-5"/>
      </w:pPr>
      <w:r>
        <w:t xml:space="preserve">               Technical Skills </w:t>
      </w:r>
    </w:p>
    <w:p w14:paraId="26749996" w14:textId="77777777" w:rsidR="00A921FC" w:rsidRDefault="00CC6367">
      <w:pPr>
        <w:numPr>
          <w:ilvl w:val="0"/>
          <w:numId w:val="6"/>
        </w:numPr>
        <w:ind w:hanging="360"/>
      </w:pPr>
      <w:r>
        <w:t xml:space="preserve">Linux, AWS, Git, Github </w:t>
      </w:r>
    </w:p>
    <w:p w14:paraId="6234D207" w14:textId="77777777" w:rsidR="00A921FC" w:rsidRDefault="00CC6367">
      <w:pPr>
        <w:numPr>
          <w:ilvl w:val="0"/>
          <w:numId w:val="6"/>
        </w:numPr>
        <w:ind w:hanging="360"/>
      </w:pPr>
      <w:r>
        <w:t xml:space="preserve">Docker, Jenkins, Maven, Terraform </w:t>
      </w:r>
    </w:p>
    <w:p w14:paraId="1F6A3BC6" w14:textId="77777777" w:rsidR="00A921FC" w:rsidRDefault="00CC6367">
      <w:pPr>
        <w:numPr>
          <w:ilvl w:val="0"/>
          <w:numId w:val="6"/>
        </w:numPr>
        <w:ind w:hanging="360"/>
      </w:pPr>
      <w:r>
        <w:t xml:space="preserve">Shell Scripting, Networking </w:t>
      </w:r>
    </w:p>
    <w:p w14:paraId="4983DD9E" w14:textId="77777777" w:rsidR="00A921FC" w:rsidRDefault="00CC6367">
      <w:pPr>
        <w:numPr>
          <w:ilvl w:val="0"/>
          <w:numId w:val="6"/>
        </w:numPr>
        <w:ind w:hanging="360"/>
      </w:pPr>
      <w:r>
        <w:t xml:space="preserve">MySQL,MongoDB </w:t>
      </w:r>
    </w:p>
    <w:sectPr w:rsidR="00A921FC">
      <w:pgSz w:w="12240" w:h="15840"/>
      <w:pgMar w:top="775" w:right="580" w:bottom="91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BD2"/>
    <w:multiLevelType w:val="hybridMultilevel"/>
    <w:tmpl w:val="315E5846"/>
    <w:lvl w:ilvl="0" w:tplc="EC1A289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E177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90B3E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58353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424E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C003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12F7D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40B1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7A78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91F48"/>
    <w:multiLevelType w:val="hybridMultilevel"/>
    <w:tmpl w:val="9120E27A"/>
    <w:lvl w:ilvl="0" w:tplc="1758E88C">
      <w:start w:val="1"/>
      <w:numFmt w:val="bullet"/>
      <w:lvlText w:val="•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266624">
      <w:start w:val="1"/>
      <w:numFmt w:val="bullet"/>
      <w:lvlText w:val="o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285F6">
      <w:start w:val="1"/>
      <w:numFmt w:val="bullet"/>
      <w:lvlText w:val="▪"/>
      <w:lvlJc w:val="left"/>
      <w:pPr>
        <w:ind w:left="2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02B48">
      <w:start w:val="1"/>
      <w:numFmt w:val="bullet"/>
      <w:lvlText w:val="•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6A7BC">
      <w:start w:val="1"/>
      <w:numFmt w:val="bullet"/>
      <w:lvlText w:val="o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88A0C">
      <w:start w:val="1"/>
      <w:numFmt w:val="bullet"/>
      <w:lvlText w:val="▪"/>
      <w:lvlJc w:val="left"/>
      <w:pPr>
        <w:ind w:left="5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ED9EA">
      <w:start w:val="1"/>
      <w:numFmt w:val="bullet"/>
      <w:lvlText w:val="•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6B7A2">
      <w:start w:val="1"/>
      <w:numFmt w:val="bullet"/>
      <w:lvlText w:val="o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8B0B4">
      <w:start w:val="1"/>
      <w:numFmt w:val="bullet"/>
      <w:lvlText w:val="▪"/>
      <w:lvlJc w:val="left"/>
      <w:pPr>
        <w:ind w:left="7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FB42E4"/>
    <w:multiLevelType w:val="hybridMultilevel"/>
    <w:tmpl w:val="EBF26968"/>
    <w:lvl w:ilvl="0" w:tplc="499A309E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5E3EAC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0E8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E7D6A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A63A8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ACA7A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C41C4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874E8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2DF44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207A45"/>
    <w:multiLevelType w:val="hybridMultilevel"/>
    <w:tmpl w:val="E5D6DD08"/>
    <w:lvl w:ilvl="0" w:tplc="35264F32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8A81E">
      <w:start w:val="1"/>
      <w:numFmt w:val="bullet"/>
      <w:lvlText w:val="o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6AC64">
      <w:start w:val="1"/>
      <w:numFmt w:val="bullet"/>
      <w:lvlText w:val="▪"/>
      <w:lvlJc w:val="left"/>
      <w:pPr>
        <w:ind w:left="2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67E0E">
      <w:start w:val="1"/>
      <w:numFmt w:val="bullet"/>
      <w:lvlText w:val="•"/>
      <w:lvlJc w:val="left"/>
      <w:pPr>
        <w:ind w:left="3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0DE36">
      <w:start w:val="1"/>
      <w:numFmt w:val="bullet"/>
      <w:lvlText w:val="o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2BBCA">
      <w:start w:val="1"/>
      <w:numFmt w:val="bullet"/>
      <w:lvlText w:val="▪"/>
      <w:lvlJc w:val="left"/>
      <w:pPr>
        <w:ind w:left="4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0A259E">
      <w:start w:val="1"/>
      <w:numFmt w:val="bullet"/>
      <w:lvlText w:val="•"/>
      <w:lvlJc w:val="left"/>
      <w:pPr>
        <w:ind w:left="5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749F9A">
      <w:start w:val="1"/>
      <w:numFmt w:val="bullet"/>
      <w:lvlText w:val="o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C9B8C">
      <w:start w:val="1"/>
      <w:numFmt w:val="bullet"/>
      <w:lvlText w:val="▪"/>
      <w:lvlJc w:val="left"/>
      <w:pPr>
        <w:ind w:left="6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BD5225"/>
    <w:multiLevelType w:val="hybridMultilevel"/>
    <w:tmpl w:val="4EF2E90A"/>
    <w:lvl w:ilvl="0" w:tplc="C7580B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F6C766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6D3F2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08092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984E16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4493CE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6A78C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E758A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2E2D8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1647E6"/>
    <w:multiLevelType w:val="hybridMultilevel"/>
    <w:tmpl w:val="016ABB14"/>
    <w:lvl w:ilvl="0" w:tplc="97E83C0E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76B9DC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CAD2B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7CE0BC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84C06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6198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B87DF0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4C318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4B506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0003583">
    <w:abstractNumId w:val="5"/>
  </w:num>
  <w:num w:numId="2" w16cid:durableId="84301129">
    <w:abstractNumId w:val="3"/>
  </w:num>
  <w:num w:numId="3" w16cid:durableId="161899382">
    <w:abstractNumId w:val="1"/>
  </w:num>
  <w:num w:numId="4" w16cid:durableId="2039578066">
    <w:abstractNumId w:val="2"/>
  </w:num>
  <w:num w:numId="5" w16cid:durableId="2126776581">
    <w:abstractNumId w:val="4"/>
  </w:num>
  <w:num w:numId="6" w16cid:durableId="183599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67"/>
    <w:rsid w:val="00A921FC"/>
    <w:rsid w:val="00C30340"/>
    <w:rsid w:val="00CC6367"/>
    <w:rsid w:val="00D87A98"/>
    <w:rsid w:val="00E7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3BD794B"/>
  <w15:docId w15:val="{4E65E4C0-F2F5-4C70-BF5E-C3371BCF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821" w:hanging="10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59" w:lineRule="auto"/>
      <w:ind w:left="10" w:hanging="10"/>
      <w:outlineLvl w:val="0"/>
    </w:pPr>
    <w:rPr>
      <w:rFonts w:eastAsia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IWO+AKINBOLAJI+-+DEVOPS+RESUME+202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TAIWO+AKINBOLAJI+-+DEVOPS+RESUME+2022</Template>
  <TotalTime>2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</cp:revision>
  <dcterms:created xsi:type="dcterms:W3CDTF">2022-05-04T19:05:00Z</dcterms:created>
  <dcterms:modified xsi:type="dcterms:W3CDTF">2022-05-04T19:07:00Z</dcterms:modified>
</cp:coreProperties>
</file>